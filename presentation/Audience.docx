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Audience: senior user management of SRH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Purpose: get confirmation from the management to make sure understand the SCMIS.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Overview: introduction, work flow, upcoming, agenda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Receptionist: title, requirement, solution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A7ECD"/>
    <w:rsid w:val="69FA7EC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TT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2018-04-24T04:54:00Z</dcterms:created>
  <dc:creator>zhaoTT</dc:creator>
  <cp:lastModifiedBy>zhaoTT</cp:lastModifiedBy>
  <dcterms:modified xsi:type="dcterms:W3CDTF">2018-04-24T05:23:48Z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