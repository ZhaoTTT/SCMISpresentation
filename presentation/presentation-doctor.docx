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3616"/>
        <w:gridCol w:w="315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3616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Requirement &amp; problems</w:t>
            </w:r>
          </w:p>
        </w:tc>
        <w:tc>
          <w:tcPr>
            <w:tcW w:w="315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solution</w:t>
            </w:r>
          </w:p>
        </w:tc>
        <w:tc>
          <w:tcPr>
            <w:tcW w:w="192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</w:pPr>
            <w:r>
              <w:t>Review patient’s historical medical records</w:t>
            </w:r>
            <w:r>
              <w:rPr>
                <w:rFonts w:hint="eastAsia"/>
                <w:lang w:val="en-US" w:eastAsia="zh-CN"/>
              </w:rPr>
              <w:t xml:space="preserve"> and documents</w:t>
            </w:r>
            <w:r>
              <w:t xml:space="preserve"> (including those from other clinics and hospitals)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</w:t>
            </w:r>
            <w:r>
              <w:rPr>
                <w:b/>
                <w:bCs/>
              </w:rPr>
              <w:t xml:space="preserve"> patient’s memory chip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which can protect the patient</w:t>
            </w:r>
            <w:r>
              <w:rPr>
                <w:rFonts w:hint="default"/>
                <w:b/>
                <w:bCs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lang w:val="en-US" w:eastAsia="zh-CN"/>
              </w:rPr>
              <w:t>s privacy and also record all historical medical records of this patient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 xml:space="preserve">When meeting a patient, the doctor wants to have a dashboard to show all required and necessary information all in one screen,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including diagnosis and compiled medical test results, </w:t>
            </w:r>
            <w:r>
              <w:rPr>
                <w:b/>
                <w:bCs/>
              </w:rPr>
              <w:t xml:space="preserve">better </w:t>
            </w:r>
            <w:r>
              <w:rPr>
                <w:rFonts w:hint="eastAsia"/>
                <w:b/>
                <w:bCs/>
                <w:lang w:val="en-US" w:eastAsia="zh-CN"/>
              </w:rPr>
              <w:t>with</w:t>
            </w:r>
            <w:r>
              <w:rPr>
                <w:b/>
                <w:bCs/>
              </w:rPr>
              <w:t xml:space="preserve"> graphs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or</w:t>
            </w:r>
            <w:r>
              <w:rPr>
                <w:b/>
                <w:bCs/>
              </w:rPr>
              <w:t xml:space="preserve"> charts </w:t>
            </w:r>
            <w:r>
              <w:rPr>
                <w:rFonts w:hint="eastAsia"/>
                <w:b/>
                <w:bCs/>
                <w:lang w:val="en-US" w:eastAsia="zh-CN"/>
              </w:rPr>
              <w:t>to show these</w:t>
            </w:r>
            <w:r>
              <w:rPr>
                <w:b/>
                <w:bCs/>
              </w:rPr>
              <w:t>.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Record the diagnosis results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 to record the diagnosis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Make the prescription and send the list to billing system (accountant) ???pharmacy system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 to make prescription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 the list to accountant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cause misunderstanding because of bad handwriting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Schedule medical lab test with lab department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a booking according to available machine and time for lab staff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more calling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View </w:t>
            </w:r>
            <w:r>
              <w:t>patient’s medical test results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Electronic result reports to doctors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FEF2CC" w:themeFill="accent4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16" w:type="dxa"/>
            <w:shd w:val="clear" w:color="auto" w:fill="FEF2CC" w:themeFill="accent4" w:themeFillTint="32"/>
          </w:tcPr>
          <w:p>
            <w:pPr>
              <w:pStyle w:val="5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Give introduction to the receptionist to book a ward for the patient  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Cancellation is also be done by receptionist</w:t>
            </w:r>
          </w:p>
        </w:tc>
        <w:tc>
          <w:tcPr>
            <w:tcW w:w="3150" w:type="dxa"/>
            <w:shd w:val="clear" w:color="auto" w:fill="FEF2CC" w:themeFill="accent4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 by receptionist</w:t>
            </w:r>
          </w:p>
        </w:tc>
        <w:tc>
          <w:tcPr>
            <w:tcW w:w="1920" w:type="dxa"/>
            <w:shd w:val="clear" w:color="auto" w:fill="FEF2CC" w:themeFill="accent4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FEF2CC" w:themeFill="accent4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616" w:type="dxa"/>
            <w:shd w:val="clear" w:color="auto" w:fill="FEF2CC" w:themeFill="accent4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Visit </w:t>
            </w:r>
            <w:r>
              <w:t>the ward</w:t>
            </w:r>
          </w:p>
        </w:tc>
        <w:tc>
          <w:tcPr>
            <w:tcW w:w="3150" w:type="dxa"/>
            <w:shd w:val="clear" w:color="auto" w:fill="FEF2CC" w:themeFill="accent4" w:themeFillTint="32"/>
          </w:tcPr>
          <w:p>
            <w:pPr>
              <w:pStyle w:val="5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t xml:space="preserve">A portable device </w:t>
            </w:r>
            <w:r>
              <w:rPr>
                <w:rFonts w:hint="eastAsia"/>
                <w:lang w:val="en-US" w:eastAsia="zh-CN"/>
              </w:rPr>
              <w:t>with a dashboard showing patient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medical records and current conditions 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Intern will make notes dictated by the doctor within the system and the doctor will check later</w:t>
            </w:r>
          </w:p>
        </w:tc>
        <w:tc>
          <w:tcPr>
            <w:tcW w:w="1920" w:type="dxa"/>
            <w:shd w:val="clear" w:color="auto" w:fill="FEF2CC" w:themeFill="accent4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Electronic notes with template. Doctor would be easier to check the record with a formal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616" w:type="dxa"/>
            <w:shd w:val="clear" w:color="auto" w:fill="DAE3F3" w:themeFill="accent5" w:themeFillTint="32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otify receptionist</w:t>
            </w:r>
            <w:r>
              <w:rPr>
                <w:rFonts w:hint="eastAsia"/>
                <w:lang w:val="en-US" w:eastAsia="zh-CN"/>
              </w:rPr>
              <w:t xml:space="preserve"> to s</w:t>
            </w:r>
            <w:r>
              <w:t xml:space="preserve">chedule next appointment </w:t>
            </w:r>
            <w:r>
              <w:rPr>
                <w:rFonts w:hint="eastAsia"/>
                <w:lang w:val="en-US" w:eastAsia="zh-CN"/>
              </w:rPr>
              <w:t>with regular patients</w:t>
            </w:r>
          </w:p>
        </w:tc>
        <w:tc>
          <w:tcPr>
            <w:tcW w:w="3150" w:type="dxa"/>
            <w:shd w:val="clear" w:color="auto" w:fill="DAE3F3" w:themeFill="accent5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</w:t>
            </w:r>
          </w:p>
        </w:tc>
        <w:tc>
          <w:tcPr>
            <w:tcW w:w="1920" w:type="dxa"/>
            <w:shd w:val="clear" w:color="auto" w:fill="DAE3F3" w:themeFill="accent5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616" w:type="dxa"/>
            <w:shd w:val="clear" w:color="auto" w:fill="DAE3F3" w:themeFill="accent5" w:themeFillTint="32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otify receptionist</w:t>
            </w:r>
            <w:r>
              <w:rPr>
                <w:rFonts w:hint="eastAsia"/>
                <w:lang w:val="en-US" w:eastAsia="zh-CN"/>
              </w:rPr>
              <w:t xml:space="preserve"> to cancel the </w:t>
            </w:r>
            <w:r>
              <w:t xml:space="preserve">appointment </w:t>
            </w:r>
            <w:r>
              <w:rPr>
                <w:rFonts w:hint="eastAsia"/>
                <w:lang w:val="en-US" w:eastAsia="zh-CN"/>
              </w:rPr>
              <w:t>with the patients</w:t>
            </w:r>
          </w:p>
        </w:tc>
        <w:tc>
          <w:tcPr>
            <w:tcW w:w="3150" w:type="dxa"/>
            <w:shd w:val="clear" w:color="auto" w:fill="DAE3F3" w:themeFill="accent5" w:themeFillTint="32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</w:t>
            </w:r>
          </w:p>
        </w:tc>
        <w:tc>
          <w:tcPr>
            <w:tcW w:w="1920" w:type="dxa"/>
            <w:shd w:val="clear" w:color="auto" w:fill="DAE3F3" w:themeFill="accent5" w:themeFillTint="32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616" w:type="dxa"/>
            <w:shd w:val="clear" w:color="auto" w:fill="DAE3F3" w:themeFill="accent5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be notified about appointments (booking &amp; cancellation)with patients by the receptionist</w:t>
            </w:r>
          </w:p>
        </w:tc>
        <w:tc>
          <w:tcPr>
            <w:tcW w:w="3150" w:type="dxa"/>
            <w:shd w:val="clear" w:color="auto" w:fill="DAE3F3" w:themeFill="accent5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</w:t>
            </w:r>
          </w:p>
        </w:tc>
        <w:tc>
          <w:tcPr>
            <w:tcW w:w="1920" w:type="dxa"/>
            <w:shd w:val="clear" w:color="auto" w:fill="DAE3F3" w:themeFill="accent5" w:themeFillTint="32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616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t>??what to do with foreign patients</w:t>
            </w:r>
            <w:r>
              <w:rPr>
                <w:rFonts w:hint="eastAsia"/>
                <w:lang w:val="en-US" w:eastAsia="zh-CN"/>
              </w:rPr>
              <w:t>--as new patient</w:t>
            </w:r>
          </w:p>
        </w:tc>
        <w:tc>
          <w:tcPr>
            <w:tcW w:w="3150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920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Cannot be solved by the system. It needs to connect with other countries or hospitals medical system, which is difficult to be done. 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87091"/>
    <w:multiLevelType w:val="singleLevel"/>
    <w:tmpl w:val="357870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08D5123"/>
    <w:multiLevelType w:val="singleLevel"/>
    <w:tmpl w:val="708D51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0AA17A"/>
    <w:multiLevelType w:val="singleLevel"/>
    <w:tmpl w:val="740AA1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3E79"/>
    <w:rsid w:val="161235CB"/>
    <w:rsid w:val="328536F9"/>
    <w:rsid w:val="6B396B67"/>
    <w:rsid w:val="6BF93E79"/>
    <w:rsid w:val="6D535020"/>
    <w:rsid w:val="6F5A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TT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2018-04-24T10:40:00Z</dcterms:created>
  <dc:creator>zhaoTT</dc:creator>
  <cp:lastModifiedBy>zhaoTT</cp:lastModifiedBy>
  <dcterms:modified xsi:type="dcterms:W3CDTF">2018-04-24T11:17:00Z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